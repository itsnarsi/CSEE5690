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12" w:rsidRPr="007D1D78" w:rsidRDefault="00EF0CCE">
      <w:pPr>
        <w:pStyle w:val="Title"/>
        <w:rPr>
          <w:rFonts w:ascii="Times New Roman" w:hAnsi="Times New Roman" w:cs="Times New Roman"/>
        </w:rPr>
      </w:pPr>
      <w:r w:rsidRPr="007D1D78">
        <w:rPr>
          <w:rFonts w:ascii="Times New Roman" w:hAnsi="Times New Roman" w:cs="Times New Roman"/>
        </w:rPr>
        <w:t xml:space="preserve">CPU Forecasting </w:t>
      </w:r>
      <w:r w:rsidR="002E4387" w:rsidRPr="007D1D78">
        <w:rPr>
          <w:rFonts w:ascii="Times New Roman" w:hAnsi="Times New Roman" w:cs="Times New Roman"/>
        </w:rPr>
        <w:t>U</w:t>
      </w:r>
      <w:r w:rsidRPr="007D1D78">
        <w:rPr>
          <w:rFonts w:ascii="Times New Roman" w:hAnsi="Times New Roman" w:cs="Times New Roman"/>
        </w:rPr>
        <w:t xml:space="preserve">sing Neural Networks </w:t>
      </w:r>
    </w:p>
    <w:p w:rsidR="00B8111B" w:rsidRPr="007D1D78" w:rsidRDefault="00B8111B" w:rsidP="00B8111B">
      <w:pPr>
        <w:rPr>
          <w:rFonts w:ascii="Times New Roman" w:hAnsi="Times New Roman" w:cs="Times New Roman"/>
        </w:rPr>
      </w:pPr>
    </w:p>
    <w:p w:rsidR="00B8111B" w:rsidRPr="007D1D78" w:rsidRDefault="00B8111B" w:rsidP="00B8111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D1D78">
        <w:rPr>
          <w:rFonts w:ascii="Times New Roman" w:hAnsi="Times New Roman" w:cs="Times New Roman"/>
          <w:i/>
          <w:sz w:val="24"/>
          <w:szCs w:val="24"/>
        </w:rPr>
        <w:t>Sai Narsi Reddy Donthi Reddy</w:t>
      </w:r>
    </w:p>
    <w:p w:rsidR="00B8111B" w:rsidRPr="007D1D78" w:rsidRDefault="00B8111B" w:rsidP="00B8111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D1D78">
        <w:rPr>
          <w:rFonts w:ascii="Times New Roman" w:hAnsi="Times New Roman" w:cs="Times New Roman"/>
          <w:i/>
          <w:sz w:val="24"/>
          <w:szCs w:val="24"/>
        </w:rPr>
        <w:t>School of Electrical and</w:t>
      </w:r>
    </w:p>
    <w:p w:rsidR="00B8111B" w:rsidRPr="007D1D78" w:rsidRDefault="00B8111B" w:rsidP="00B8111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D1D78">
        <w:rPr>
          <w:rFonts w:ascii="Times New Roman" w:hAnsi="Times New Roman" w:cs="Times New Roman"/>
          <w:i/>
          <w:sz w:val="24"/>
          <w:szCs w:val="24"/>
        </w:rPr>
        <w:t>Computer Engineering</w:t>
      </w:r>
    </w:p>
    <w:p w:rsidR="00B8111B" w:rsidRPr="007D1D78" w:rsidRDefault="00B8111B" w:rsidP="00B8111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D1D78">
        <w:rPr>
          <w:rFonts w:ascii="Times New Roman" w:hAnsi="Times New Roman" w:cs="Times New Roman"/>
          <w:i/>
          <w:sz w:val="24"/>
          <w:szCs w:val="24"/>
        </w:rPr>
        <w:t>University of Missouri - Kansas City</w:t>
      </w:r>
    </w:p>
    <w:p w:rsidR="00B8111B" w:rsidRPr="007D1D78" w:rsidRDefault="00B8111B" w:rsidP="00B8111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D1D78">
        <w:rPr>
          <w:rFonts w:ascii="Times New Roman" w:hAnsi="Times New Roman" w:cs="Times New Roman"/>
          <w:i/>
          <w:sz w:val="24"/>
          <w:szCs w:val="24"/>
        </w:rPr>
        <w:t>Email: sdhy7@mail.umkc.edu</w:t>
      </w:r>
    </w:p>
    <w:p w:rsidR="009F2B12" w:rsidRPr="007D1D78" w:rsidRDefault="001B1627">
      <w:pPr>
        <w:pStyle w:val="Heading1"/>
        <w:rPr>
          <w:rFonts w:ascii="Times New Roman" w:hAnsi="Times New Roman" w:cs="Times New Roman"/>
        </w:rPr>
      </w:pPr>
      <w:r w:rsidRPr="007D1D78">
        <w:rPr>
          <w:rFonts w:ascii="Times New Roman" w:hAnsi="Times New Roman" w:cs="Times New Roman"/>
        </w:rPr>
        <w:t>Introduction</w:t>
      </w:r>
    </w:p>
    <w:p w:rsidR="009F2B12" w:rsidRDefault="00EA1E16" w:rsidP="00EA1E16">
      <w:pPr>
        <w:rPr>
          <w:rFonts w:ascii="Times New Roman" w:hAnsi="Times New Roman" w:cs="Times New Roman"/>
        </w:rPr>
      </w:pPr>
      <w:r w:rsidRPr="00EA1E16">
        <w:rPr>
          <w:rFonts w:ascii="Times New Roman" w:hAnsi="Times New Roman" w:cs="Times New Roman"/>
        </w:rPr>
        <w:t>In this paper we forecast CPU usage by five different v</w:t>
      </w:r>
      <w:r w:rsidR="00F3027C">
        <w:rPr>
          <w:rFonts w:ascii="Times New Roman" w:hAnsi="Times New Roman" w:cs="Times New Roman"/>
        </w:rPr>
        <w:t>irtual machines by using forecasting techniques</w:t>
      </w:r>
      <w:r>
        <w:rPr>
          <w:rFonts w:ascii="Times New Roman" w:hAnsi="Times New Roman" w:cs="Times New Roman"/>
        </w:rPr>
        <w:t xml:space="preserve"> such as moving average (MA), </w:t>
      </w:r>
      <w:r w:rsidRPr="00EA1E16">
        <w:rPr>
          <w:rFonts w:ascii="Times New Roman" w:hAnsi="Times New Roman" w:cs="Times New Roman"/>
        </w:rPr>
        <w:t>weighted moving average (W</w:t>
      </w:r>
      <w:r w:rsidR="00F3027C">
        <w:rPr>
          <w:rFonts w:ascii="Times New Roman" w:hAnsi="Times New Roman" w:cs="Times New Roman"/>
        </w:rPr>
        <w:t xml:space="preserve">MA), exponential Smoothing(ES), </w:t>
      </w:r>
      <w:r w:rsidRPr="00EA1E16">
        <w:rPr>
          <w:rFonts w:ascii="Times New Roman" w:hAnsi="Times New Roman" w:cs="Times New Roman"/>
        </w:rPr>
        <w:t>exponential Smoothing wit</w:t>
      </w:r>
      <w:r>
        <w:rPr>
          <w:rFonts w:ascii="Times New Roman" w:hAnsi="Times New Roman" w:cs="Times New Roman"/>
        </w:rPr>
        <w:t>h trend (EST)</w:t>
      </w:r>
      <w:r w:rsidR="00F3027C">
        <w:rPr>
          <w:rFonts w:ascii="Times New Roman" w:hAnsi="Times New Roman" w:cs="Times New Roman"/>
        </w:rPr>
        <w:t xml:space="preserve"> and </w:t>
      </w:r>
      <w:r w:rsidR="00E5615C">
        <w:rPr>
          <w:rFonts w:ascii="Times New Roman" w:hAnsi="Times New Roman" w:cs="Times New Roman"/>
        </w:rPr>
        <w:t xml:space="preserve">windowed </w:t>
      </w:r>
      <w:r w:rsidR="00F3027C">
        <w:rPr>
          <w:rFonts w:ascii="Times New Roman" w:hAnsi="Times New Roman" w:cs="Times New Roman"/>
        </w:rPr>
        <w:t>linear regression (</w:t>
      </w:r>
      <w:r w:rsidR="00E5615C">
        <w:rPr>
          <w:rFonts w:ascii="Times New Roman" w:hAnsi="Times New Roman" w:cs="Times New Roman"/>
        </w:rPr>
        <w:t>W</w:t>
      </w:r>
      <w:r w:rsidR="00F3027C">
        <w:rPr>
          <w:rFonts w:ascii="Times New Roman" w:hAnsi="Times New Roman" w:cs="Times New Roman"/>
        </w:rPr>
        <w:t xml:space="preserve">LR) as input to neural network whose weights are updated temporally using stochastic gradient descent </w:t>
      </w:r>
      <w:r w:rsidR="00102D8B">
        <w:rPr>
          <w:rFonts w:ascii="Times New Roman" w:hAnsi="Times New Roman" w:cs="Times New Roman"/>
        </w:rPr>
        <w:t>optimizer</w:t>
      </w:r>
      <w:r>
        <w:rPr>
          <w:rFonts w:ascii="Times New Roman" w:hAnsi="Times New Roman" w:cs="Times New Roman"/>
        </w:rPr>
        <w:t>.</w:t>
      </w:r>
    </w:p>
    <w:p w:rsidR="00102D8B" w:rsidRDefault="00343311" w:rsidP="00BC052E">
      <w:pPr>
        <w:pStyle w:val="Heading1"/>
      </w:pPr>
      <w:r>
        <w:t>Method</w:t>
      </w:r>
    </w:p>
    <w:p w:rsidR="00102D8B" w:rsidRPr="007D1D78" w:rsidRDefault="00102D8B" w:rsidP="00EA1E1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2D8B" w:rsidRPr="007D1D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CE"/>
    <w:rsid w:val="00102D8B"/>
    <w:rsid w:val="001B1627"/>
    <w:rsid w:val="002E4387"/>
    <w:rsid w:val="00343311"/>
    <w:rsid w:val="00615CCC"/>
    <w:rsid w:val="007D1D78"/>
    <w:rsid w:val="009F2B12"/>
    <w:rsid w:val="00B8111B"/>
    <w:rsid w:val="00BC052E"/>
    <w:rsid w:val="00E5615C"/>
    <w:rsid w:val="00EA1E16"/>
    <w:rsid w:val="00EF0CCE"/>
    <w:rsid w:val="00F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F3E1"/>
  <w15:chartTrackingRefBased/>
  <w15:docId w15:val="{93825CE8-EC03-4648-A8E2-B36F4B8C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027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s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narsi</dc:creator>
  <cp:keywords/>
  <cp:lastModifiedBy>Donthi Reddy, Sai Narsi Reddy (UMKC-Student)</cp:lastModifiedBy>
  <cp:revision>11</cp:revision>
  <dcterms:created xsi:type="dcterms:W3CDTF">2016-11-11T00:49:00Z</dcterms:created>
  <dcterms:modified xsi:type="dcterms:W3CDTF">2016-11-11T01:38:00Z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